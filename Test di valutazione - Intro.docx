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>Test di valutazione – Modulo</w:t>
      </w:r>
      <w:r w:rsidR="001553E9">
        <w:rPr>
          <w:lang w:val="it-IT"/>
        </w:rPr>
        <w:t>1</w:t>
      </w:r>
    </w:p>
    <w:p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/>
      </w:tblPr>
      <w:tblGrid>
        <w:gridCol w:w="943"/>
        <w:gridCol w:w="3140"/>
        <w:gridCol w:w="1115"/>
        <w:gridCol w:w="3325"/>
      </w:tblGrid>
      <w:tr w:rsidR="00547F36" w:rsidRPr="001E6010" w:rsidTr="6846DF8F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E73965">
            <w:pPr>
              <w:pStyle w:val="Informazionisullostudente"/>
            </w:pPr>
            <w:r>
              <w:t>Valentyna</w:t>
            </w:r>
          </w:p>
        </w:tc>
      </w:tr>
      <w:tr w:rsidR="00547F36" w:rsidRPr="001E6010" w:rsidTr="6846DF8F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E73965">
            <w:pPr>
              <w:pStyle w:val="Informazionisullostudente"/>
            </w:pPr>
            <w:r>
              <w:t>Bogachova</w:t>
            </w:r>
          </w:p>
        </w:tc>
      </w:tr>
      <w:tr w:rsidR="00547F36" w:rsidRPr="001E6010" w:rsidTr="6846DF8F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E73965">
            <w:pPr>
              <w:pStyle w:val="Informazionisullostudente"/>
            </w:pPr>
            <w:r>
              <w:t>05/02/2021</w:t>
            </w:r>
          </w:p>
        </w:tc>
      </w:tr>
    </w:tbl>
    <w:p w:rsidR="00547F36" w:rsidRPr="001E6010" w:rsidRDefault="00547F36">
      <w:pPr>
        <w:rPr>
          <w:lang w:val="it-IT"/>
        </w:rPr>
      </w:pPr>
    </w:p>
    <w:p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</w:p>
    <w:p w:rsidR="00547F36" w:rsidRPr="001E6010" w:rsidRDefault="00547F36">
      <w:pPr>
        <w:pStyle w:val="Regola"/>
      </w:pPr>
    </w:p>
    <w:p w:rsidR="00B77A40" w:rsidRDefault="001553E9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Spie</w:t>
      </w:r>
      <w:r w:rsidR="00E11311" w:rsidRPr="00B77A40">
        <w:rPr>
          <w:rFonts w:ascii="Century Gothic" w:hAnsi="Century Gothic"/>
          <w:i/>
          <w:iCs/>
          <w:sz w:val="18"/>
          <w:szCs w:val="18"/>
        </w:rPr>
        <w:t>gare le differenze tra memoria principale, secondaria e virtuale</w:t>
      </w:r>
    </w:p>
    <w:p w:rsidR="00B03500" w:rsidRPr="00B77A40" w:rsidRDefault="00DA5C84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:rsidR="002D1DB6" w:rsidRDefault="00E11311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 xml:space="preserve">Cosa significa che un linguaggio è tipizzato? </w:t>
      </w:r>
      <w:r w:rsidR="00821CF1" w:rsidRPr="00B77A40">
        <w:rPr>
          <w:rFonts w:ascii="Century Gothic" w:hAnsi="Century Gothic"/>
          <w:i/>
          <w:iCs/>
          <w:sz w:val="18"/>
          <w:szCs w:val="18"/>
        </w:rPr>
        <w:t xml:space="preserve">Spiegare </w:t>
      </w:r>
      <w:r w:rsidRPr="00B77A40">
        <w:rPr>
          <w:rFonts w:ascii="Century Gothic" w:hAnsi="Century Gothic"/>
          <w:i/>
          <w:iCs/>
          <w:sz w:val="18"/>
          <w:szCs w:val="18"/>
        </w:rPr>
        <w:t>la suddivisione in tipi in C</w:t>
      </w:r>
      <w:r w:rsidR="00821CF1" w:rsidRPr="00B77A40">
        <w:rPr>
          <w:rFonts w:ascii="Century Gothic" w:hAnsi="Century Gothic"/>
          <w:i/>
          <w:iCs/>
          <w:sz w:val="18"/>
          <w:szCs w:val="18"/>
        </w:rPr>
        <w:t># e le relative caratteristiche.</w:t>
      </w: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2D1DB6" w:rsidRDefault="002D1DB6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Cos’è un sistema operativo? Dare una spiegazione delle funzionalità.</w:t>
      </w: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03500" w:rsidRDefault="002D1DB6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Descrivere il funzionamento degli operatori logici e delle relative tabelle di verità.</w:t>
      </w: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2D1DB6" w:rsidRDefault="00A510E2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Spie</w:t>
      </w:r>
      <w:r w:rsidR="002D1DB6" w:rsidRPr="00B77A40">
        <w:rPr>
          <w:rFonts w:ascii="Century Gothic" w:hAnsi="Century Gothic"/>
          <w:i/>
          <w:iCs/>
          <w:sz w:val="18"/>
          <w:szCs w:val="18"/>
        </w:rPr>
        <w:t xml:space="preserve">gare la differenza tra </w:t>
      </w:r>
      <w:r w:rsidR="00F94C53" w:rsidRPr="00B77A40">
        <w:rPr>
          <w:rFonts w:ascii="Century Gothic" w:hAnsi="Century Gothic"/>
          <w:i/>
          <w:iCs/>
          <w:sz w:val="18"/>
          <w:szCs w:val="18"/>
        </w:rPr>
        <w:t>ricorsione e iterazione e le relative peculiarità.</w:t>
      </w: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77A40" w:rsidRDefault="002D1DB6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Dare una definizione di casting. Fornire degli esempi.</w:t>
      </w: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36481C" w:rsidRPr="00B77A40" w:rsidRDefault="00DA5C84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:rsidR="005645F9" w:rsidRDefault="00A510E2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Spiegare cosa è un</w:t>
      </w:r>
      <w:r w:rsidR="002D1DB6" w:rsidRPr="00B77A40">
        <w:rPr>
          <w:rFonts w:ascii="Century Gothic" w:hAnsi="Century Gothic"/>
          <w:i/>
          <w:iCs/>
          <w:sz w:val="18"/>
          <w:szCs w:val="18"/>
        </w:rPr>
        <w:t>a routine. Specificare le tipologie di routine e fornire degli esempi per ciascuna.</w:t>
      </w:r>
    </w:p>
    <w:p w:rsidR="00B77A40" w:rsidRPr="00B77A40" w:rsidRDefault="004F727D" w:rsidP="004F727D">
      <w:pPr>
        <w:pStyle w:val="Paragrafoelenco"/>
        <w:tabs>
          <w:tab w:val="left" w:pos="2228"/>
        </w:tabs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ab/>
      </w:r>
    </w:p>
    <w:p w:rsidR="002D1DB6" w:rsidRDefault="002D1DB6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Des</w:t>
      </w:r>
      <w:r w:rsidR="00F94C53" w:rsidRPr="00B77A40">
        <w:rPr>
          <w:rFonts w:ascii="Century Gothic" w:hAnsi="Century Gothic"/>
          <w:i/>
          <w:iCs/>
          <w:sz w:val="18"/>
          <w:szCs w:val="18"/>
        </w:rPr>
        <w:t>c</w:t>
      </w:r>
      <w:r w:rsidRPr="00B77A40">
        <w:rPr>
          <w:rFonts w:ascii="Century Gothic" w:hAnsi="Century Gothic"/>
          <w:i/>
          <w:iCs/>
          <w:sz w:val="18"/>
          <w:szCs w:val="18"/>
        </w:rPr>
        <w:t>rivere la funzione del compilatore</w:t>
      </w: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77A40" w:rsidRPr="00B77A40" w:rsidRDefault="00B77A40" w:rsidP="00B77A40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F94C53" w:rsidRPr="00B77A40" w:rsidRDefault="00F94C53" w:rsidP="00B77A40">
      <w:pPr>
        <w:pStyle w:val="Paragrafoelenco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Descrivere le funzioni di un sistema di versionamento e le diverse tipologie</w:t>
      </w: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RDefault="00F94C53" w:rsidP="00F94C53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77A40" w:rsidRPr="00865FF9" w:rsidRDefault="00B77A40" w:rsidP="00F94C53">
      <w:pPr>
        <w:rPr>
          <w:lang w:val="it-IT"/>
        </w:rPr>
      </w:pPr>
    </w:p>
    <w:p w:rsidR="00B77A40" w:rsidRPr="00865FF9" w:rsidRDefault="00B77A40" w:rsidP="00F94C53">
      <w:pPr>
        <w:rPr>
          <w:lang w:val="it-IT"/>
        </w:rPr>
      </w:pPr>
    </w:p>
    <w:p w:rsidR="00B77A40" w:rsidRPr="00865FF9" w:rsidRDefault="00B77A40" w:rsidP="00F94C53">
      <w:pPr>
        <w:rPr>
          <w:lang w:val="it-IT"/>
        </w:rPr>
      </w:pPr>
    </w:p>
    <w:p w:rsidR="00B77A40" w:rsidRPr="00865FF9" w:rsidRDefault="00B77A40" w:rsidP="00F94C53">
      <w:pPr>
        <w:rPr>
          <w:lang w:val="it-IT"/>
        </w:rPr>
      </w:pPr>
    </w:p>
    <w:p w:rsidR="6846DF8F" w:rsidRDefault="6846DF8F" w:rsidP="6846DF8F">
      <w:pPr>
        <w:rPr>
          <w:lang w:val="it-IT"/>
        </w:rPr>
      </w:pPr>
    </w:p>
    <w:p w:rsidR="6846DF8F" w:rsidRDefault="6846DF8F" w:rsidP="6846DF8F">
      <w:pPr>
        <w:rPr>
          <w:lang w:val="it-IT"/>
        </w:rPr>
      </w:pPr>
    </w:p>
    <w:p w:rsidR="00B77A40" w:rsidRPr="00865FF9" w:rsidRDefault="00B77A40" w:rsidP="00F94C53">
      <w:pPr>
        <w:rPr>
          <w:lang w:val="it-IT"/>
        </w:rPr>
      </w:pPr>
    </w:p>
    <w:p w:rsidR="00B77A40" w:rsidRPr="00865FF9" w:rsidRDefault="00B77A40" w:rsidP="00F94C53">
      <w:pPr>
        <w:rPr>
          <w:lang w:val="it-IT"/>
        </w:rPr>
      </w:pPr>
    </w:p>
    <w:p w:rsidR="6846DF8F" w:rsidRDefault="6846DF8F" w:rsidP="6846DF8F">
      <w:pPr>
        <w:rPr>
          <w:lang w:val="it-IT"/>
        </w:rPr>
      </w:pPr>
    </w:p>
    <w:p w:rsidR="6846DF8F" w:rsidRDefault="6846DF8F" w:rsidP="6846DF8F">
      <w:pPr>
        <w:rPr>
          <w:lang w:val="it-IT"/>
        </w:rPr>
      </w:pPr>
    </w:p>
    <w:p w:rsidR="00B425DE" w:rsidRPr="001479F4" w:rsidRDefault="00B425DE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</w:pPr>
      <w:r w:rsidRPr="001479F4">
        <w:rPr>
          <w:rFonts w:ascii="Times New Roman" w:hAnsi="Times New Roman" w:cs="Times New Roman"/>
          <w:sz w:val="24"/>
          <w:szCs w:val="24"/>
          <w:u w:val="thick"/>
        </w:rPr>
        <w:lastRenderedPageBreak/>
        <w:t>Risposte alle domande</w:t>
      </w:r>
    </w:p>
    <w:p w:rsidR="00B425DE" w:rsidRPr="001479F4" w:rsidRDefault="001479F4" w:rsidP="001479F4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B425DE"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Memoria virtuale è un sistema in grado di simulare uno spazio di memoria centrale più grande di quanto fisicamente presente o disponibile, creando l'illusione di un'enorme quantità di memoria per l'utente;</w:t>
      </w:r>
      <w:r w:rsidR="00B425DE" w:rsidRPr="001479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la differenza fra memoria principale e secondaria è dovuta essenzialmente a un problema di capacità, velocità e costi. Generalmente infatti le memorie </w:t>
      </w:r>
      <w:r w:rsidR="00B425DE"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primarie sono più veloci ma costano di più e hanno una capacità inferiore, mentre quelle secondarie sono più capienti ed economiche, ma sono anche più lente</w:t>
      </w:r>
    </w:p>
    <w:p w:rsidR="00B425DE" w:rsidRPr="001479F4" w:rsidRDefault="001479F4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 xml:space="preserve">2. </w:t>
      </w:r>
      <w:r w:rsidR="00B425DE" w:rsidRPr="001479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>Un linguaggio tipizzato esegue molti controlli già in fase di compilazione, ma "lega le mani" al programmatore impedendo qualunque operazione che può sembrare scorretta. I tipi sono int, char(caratteri),bool(true, false), string, array ,float, dauble, decimal , gli possiamo condividere in value e referens tipe.</w:t>
      </w:r>
    </w:p>
    <w:p w:rsidR="00B425DE" w:rsidRPr="001479F4" w:rsidRDefault="001479F4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B425DE"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sistema operativo è il software sottostante che consente di controllare i dispositivi hardware del computer ed eseguire il software applicativo. </w:t>
      </w:r>
      <w:r w:rsidR="00B425DE" w:rsidRPr="001479F4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il sistema operativo è un insieme di sottoprogrammi e dati. Un sistema operativo è composto dai seguenti elementi: Kernel, File System, memoria virtuale,Shell.</w:t>
      </w:r>
    </w:p>
    <w:p w:rsidR="00B425DE" w:rsidRPr="001479F4" w:rsidRDefault="001479F4" w:rsidP="001479F4">
      <w:pPr>
        <w:pStyle w:val="NormaleWeb"/>
        <w:shd w:val="clear" w:color="auto" w:fill="F6F6F6"/>
        <w:spacing w:before="136" w:beforeAutospacing="0" w:after="136" w:afterAutospacing="0" w:line="276" w:lineRule="auto"/>
        <w:ind w:right="136"/>
        <w:jc w:val="both"/>
        <w:rPr>
          <w:color w:val="000000" w:themeColor="text1"/>
        </w:rPr>
      </w:pPr>
      <w:r w:rsidRPr="001479F4">
        <w:rPr>
          <w:color w:val="000000" w:themeColor="text1"/>
        </w:rPr>
        <w:t>4.</w:t>
      </w:r>
      <w:r w:rsidR="00B425DE" w:rsidRPr="001479F4">
        <w:rPr>
          <w:color w:val="000000" w:themeColor="text1"/>
        </w:rPr>
        <w:t>Gli operatori logici sono progettati per eseguire operazioni logiche su dati logici dichiarati nel programma utilizzando la parola chiave bool.</w:t>
      </w:r>
    </w:p>
    <w:p w:rsidR="00B425DE" w:rsidRPr="001479F4" w:rsidRDefault="00B425DE" w:rsidP="001479F4">
      <w:pPr>
        <w:pStyle w:val="NormaleWeb"/>
        <w:shd w:val="clear" w:color="auto" w:fill="F6F6F6"/>
        <w:spacing w:before="136" w:beforeAutospacing="0" w:after="136" w:afterAutospacing="0" w:line="276" w:lineRule="auto"/>
        <w:ind w:right="136"/>
        <w:jc w:val="both"/>
        <w:rPr>
          <w:color w:val="000000" w:themeColor="text1"/>
        </w:rPr>
      </w:pPr>
      <w:r w:rsidRPr="001479F4">
        <w:rPr>
          <w:color w:val="000000" w:themeColor="text1"/>
        </w:rPr>
        <w:t>Le variabili booleane possono assumere uno dei due valori: vero (vero) o falso (falso). Un operatore logico restituisce sempre il valore booleano true o false.</w:t>
      </w:r>
    </w:p>
    <w:p w:rsidR="00B425DE" w:rsidRPr="001479F4" w:rsidRDefault="00B425DE" w:rsidP="001479F4">
      <w:pPr>
        <w:pStyle w:val="NormaleWeb"/>
        <w:shd w:val="clear" w:color="auto" w:fill="F6F6F6"/>
        <w:spacing w:before="136" w:beforeAutospacing="0" w:after="136" w:afterAutospacing="0" w:line="276" w:lineRule="auto"/>
        <w:ind w:right="136"/>
        <w:jc w:val="both"/>
        <w:rPr>
          <w:color w:val="000000" w:themeColor="text1"/>
        </w:rPr>
      </w:pPr>
      <w:r w:rsidRPr="001479F4">
        <w:rPr>
          <w:color w:val="000000" w:themeColor="text1"/>
        </w:rPr>
        <w:t>Se entrambi gli operandi dell'operatore logico AND sono veri, il risultato di questa operazione sarà vero. In caso contrario, il risultato sarà falso.</w:t>
      </w:r>
    </w:p>
    <w:p w:rsidR="00B425DE" w:rsidRPr="001479F4" w:rsidRDefault="00B425DE" w:rsidP="001479F4">
      <w:pPr>
        <w:pStyle w:val="NormaleWeb"/>
        <w:shd w:val="clear" w:color="auto" w:fill="F6F6F6"/>
        <w:spacing w:before="136" w:beforeAutospacing="0" w:after="136" w:afterAutospacing="0" w:line="276" w:lineRule="auto"/>
        <w:ind w:right="136"/>
        <w:jc w:val="both"/>
        <w:rPr>
          <w:color w:val="000000" w:themeColor="text1"/>
        </w:rPr>
      </w:pPr>
      <w:r w:rsidRPr="001479F4">
        <w:rPr>
          <w:color w:val="000000" w:themeColor="text1"/>
        </w:rPr>
        <w:t>Se uno degli operandi dell'operatore OR logico è vero, il risultato di questa operazione sarà vero. Se entrambi gli operandi sono falsi, anche il risultato sarà falso.</w:t>
      </w:r>
    </w:p>
    <w:p w:rsidR="00B425DE" w:rsidRPr="001479F4" w:rsidRDefault="004F727D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B425DE"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Casting è è la conversione del valore di una variabile di un tipo in un valore di un altro tipo.</w:t>
      </w:r>
    </w:p>
    <w:p w:rsidR="004F727D" w:rsidRPr="001479F4" w:rsidRDefault="004F727D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Esistono due tipi di trasformazione:</w:t>
      </w:r>
    </w:p>
    <w:p w:rsidR="004F727D" w:rsidRPr="001479F4" w:rsidRDefault="004F727D" w:rsidP="001479F4">
      <w:pPr>
        <w:pStyle w:val="Paragrafoelenco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727D" w:rsidRPr="001479F4" w:rsidRDefault="004F727D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casting esplicito: quando si utilizza il casting esplicito, le conversioni vengono eseguite solo se il tipo in cui si desidera convertire è specificato esplicitamente.</w:t>
      </w:r>
    </w:p>
    <w:p w:rsidR="004F727D" w:rsidRPr="001479F4" w:rsidRDefault="004F727D" w:rsidP="001479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9F4">
        <w:rPr>
          <w:rFonts w:ascii="Times New Roman" w:hAnsi="Times New Roman" w:cs="Times New Roman"/>
          <w:color w:val="000000" w:themeColor="text1"/>
          <w:sz w:val="24"/>
          <w:szCs w:val="24"/>
        </w:rPr>
        <w:t>Cast implicito: quando si utilizza il casting implicito, le conversioni vengono eseguite automaticamente senza perdita di precisione e troncamento di parte del valore originale del numero.</w:t>
      </w:r>
    </w:p>
    <w:p w:rsidR="00A510E2" w:rsidRPr="001479F4" w:rsidRDefault="004F727D" w:rsidP="001479F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9F4">
        <w:rPr>
          <w:rFonts w:ascii="Times New Roman" w:hAnsi="Times New Roman" w:cs="Times New Roman"/>
          <w:iCs/>
          <w:sz w:val="24"/>
          <w:szCs w:val="24"/>
          <w:lang w:val="it-IT"/>
        </w:rPr>
        <w:t>7.</w:t>
      </w:r>
      <w:r w:rsidRPr="001479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programmazione una routine o subroutine è un insieme di istruzioni (blocco di codice) invocabile più volte da qualsiasi punto del programma. Può ricevere dei parametri in input e fornire eventualmente in output un valore di ritorno.</w:t>
      </w:r>
    </w:p>
    <w:p w:rsidR="001479F4" w:rsidRPr="001479F4" w:rsidRDefault="001479F4" w:rsidP="001479F4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it-IT"/>
        </w:rPr>
      </w:pPr>
      <w:r w:rsidRPr="001479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</w:t>
      </w:r>
      <w:r w:rsidRPr="001479F4">
        <w:rPr>
          <w:rFonts w:ascii="Times New Roman" w:hAnsi="Times New Roman" w:cs="Times New Roman"/>
          <w:sz w:val="24"/>
          <w:szCs w:val="24"/>
        </w:rPr>
        <w:t xml:space="preserve"> </w:t>
      </w:r>
      <w:r w:rsidRPr="001479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compilatori sono una parte essenziale della cassetta degli attrezzi di un programmatore. Il compilatore trasforma un semplice file di testo contenente codice in un programma che puoi eseguire.</w:t>
      </w:r>
    </w:p>
    <w:p w:rsidR="00A510E2" w:rsidRPr="004F727D" w:rsidRDefault="00A510E2" w:rsidP="00B425DE">
      <w:pPr>
        <w:jc w:val="both"/>
        <w:rPr>
          <w:rFonts w:ascii="Times New Roman" w:hAnsi="Times New Roman" w:cs="Times New Roman"/>
          <w:iCs/>
          <w:sz w:val="22"/>
          <w:szCs w:val="22"/>
          <w:lang w:val="it-IT"/>
        </w:rPr>
      </w:pPr>
    </w:p>
    <w:p w:rsidR="00A510E2" w:rsidRPr="004F727D" w:rsidRDefault="00A510E2" w:rsidP="00B425DE">
      <w:pPr>
        <w:jc w:val="both"/>
        <w:rPr>
          <w:rFonts w:ascii="Times New Roman" w:hAnsi="Times New Roman" w:cs="Times New Roman"/>
          <w:iCs/>
          <w:sz w:val="22"/>
          <w:szCs w:val="22"/>
          <w:lang w:val="it-IT"/>
        </w:rPr>
      </w:pPr>
    </w:p>
    <w:p w:rsidR="00DA5C84" w:rsidRPr="00B425DE" w:rsidRDefault="00DA5C84" w:rsidP="00B425DE">
      <w:pPr>
        <w:jc w:val="both"/>
        <w:rPr>
          <w:rFonts w:ascii="Times New Roman" w:hAnsi="Times New Roman" w:cs="Times New Roman"/>
          <w:iCs/>
          <w:sz w:val="20"/>
          <w:szCs w:val="20"/>
          <w:lang w:val="it-IT"/>
        </w:rPr>
      </w:pPr>
      <w:r w:rsidRPr="00B425DE">
        <w:rPr>
          <w:rFonts w:ascii="Times New Roman" w:hAnsi="Times New Roman" w:cs="Times New Roman"/>
          <w:iCs/>
          <w:sz w:val="20"/>
          <w:szCs w:val="20"/>
          <w:lang w:val="it-IT"/>
        </w:rPr>
        <w:tab/>
      </w:r>
      <w:r w:rsidRPr="00B425DE">
        <w:rPr>
          <w:rFonts w:ascii="Times New Roman" w:hAnsi="Times New Roman" w:cs="Times New Roman"/>
          <w:iCs/>
          <w:sz w:val="20"/>
          <w:szCs w:val="20"/>
          <w:lang w:val="it-IT"/>
        </w:rPr>
        <w:tab/>
      </w:r>
      <w:r w:rsidRPr="00B425DE">
        <w:rPr>
          <w:rFonts w:ascii="Times New Roman" w:hAnsi="Times New Roman" w:cs="Times New Roman"/>
          <w:iCs/>
          <w:sz w:val="20"/>
          <w:szCs w:val="20"/>
          <w:lang w:val="it-IT"/>
        </w:rPr>
        <w:tab/>
      </w:r>
      <w:r w:rsidRPr="00B425DE">
        <w:rPr>
          <w:rFonts w:ascii="Times New Roman" w:hAnsi="Times New Roman" w:cs="Times New Roman"/>
          <w:iCs/>
          <w:sz w:val="20"/>
          <w:szCs w:val="20"/>
          <w:lang w:val="it-IT"/>
        </w:rPr>
        <w:tab/>
      </w:r>
    </w:p>
    <w:p w:rsidR="00225A62" w:rsidRPr="00B425DE" w:rsidRDefault="00225A62" w:rsidP="00B425DE">
      <w:pPr>
        <w:pStyle w:val="Paragrafoelenc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225A62" w:rsidRPr="00B425DE" w:rsidSect="00547F36">
      <w:footerReference w:type="default" r:id="rId11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F60" w:rsidRDefault="009D0F6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1">
    <w:p w:rsidR="009D0F60" w:rsidRDefault="009D0F6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8B" w:rsidRDefault="002F2AFA" w:rsidP="0014318B">
    <w:pPr>
      <w:pStyle w:val="Pidipagina"/>
      <w:rPr>
        <w:lang w:val="it-IT"/>
      </w:rPr>
    </w:pPr>
    <w:r>
      <w:rPr>
        <w:lang w:val="it-IT"/>
      </w:rPr>
      <w:t xml:space="preserve">Test di valutazione - Modulo </w:t>
    </w:r>
    <w:r w:rsidR="00B77A40">
      <w:rPr>
        <w:lang w:val="it-IT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F60" w:rsidRDefault="009D0F6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1">
    <w:p w:rsidR="009D0F60" w:rsidRDefault="009D0F6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843D4"/>
    <w:multiLevelType w:val="hybridMultilevel"/>
    <w:tmpl w:val="9A1C8920"/>
    <w:styleLink w:val="Answers"/>
    <w:lvl w:ilvl="0" w:tplc="E094142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7026D22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90A8186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A0E034D4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2850F596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20B6556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2646AFF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0C029A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BCB27202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E6256"/>
    <w:multiLevelType w:val="multilevel"/>
    <w:tmpl w:val="9A1C8920"/>
    <w:numStyleLink w:val="Answers"/>
  </w:abstractNum>
  <w:abstractNum w:abstractNumId="5">
    <w:nsid w:val="33771E68"/>
    <w:multiLevelType w:val="multilevel"/>
    <w:tmpl w:val="9A1C8920"/>
    <w:numStyleLink w:val="Answers"/>
  </w:abstractNum>
  <w:abstractNum w:abstractNumId="6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72EA2"/>
    <w:multiLevelType w:val="hybridMultilevel"/>
    <w:tmpl w:val="A1CC91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6008B"/>
    <w:multiLevelType w:val="hybridMultilevel"/>
    <w:tmpl w:val="0248F3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B7B22"/>
    <w:multiLevelType w:val="multilevel"/>
    <w:tmpl w:val="9A1C8920"/>
    <w:numStyleLink w:val="Answers"/>
  </w:abstractNum>
  <w:abstractNum w:abstractNumId="1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4270DF"/>
    <w:multiLevelType w:val="hybridMultilevel"/>
    <w:tmpl w:val="F0D6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55185"/>
    <w:multiLevelType w:val="multilevel"/>
    <w:tmpl w:val="9A1C8920"/>
    <w:numStyleLink w:val="Answers"/>
  </w:abstractNum>
  <w:abstractNum w:abstractNumId="17">
    <w:nsid w:val="49AF741D"/>
    <w:multiLevelType w:val="multilevel"/>
    <w:tmpl w:val="9A1C8920"/>
    <w:numStyleLink w:val="Answers"/>
  </w:abstractNum>
  <w:abstractNum w:abstractNumId="18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73671"/>
    <w:multiLevelType w:val="hybridMultilevel"/>
    <w:tmpl w:val="9A1C8920"/>
    <w:numStyleLink w:val="Answers"/>
  </w:abstractNum>
  <w:abstractNum w:abstractNumId="2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13"/>
  </w:num>
  <w:num w:numId="18">
    <w:abstractNumId w:val="0"/>
  </w:num>
  <w:num w:numId="19">
    <w:abstractNumId w:val="15"/>
  </w:num>
  <w:num w:numId="20">
    <w:abstractNumId w:val="6"/>
  </w:num>
  <w:num w:numId="21">
    <w:abstractNumId w:val="1"/>
  </w:num>
  <w:num w:numId="22">
    <w:abstractNumId w:val="18"/>
  </w:num>
  <w:num w:numId="23">
    <w:abstractNumId w:val="10"/>
  </w:num>
  <w:num w:numId="24">
    <w:abstractNumId w:val="14"/>
  </w:num>
  <w:num w:numId="25">
    <w:abstractNumId w:val="11"/>
  </w:num>
  <w:num w:numId="26">
    <w:abstractNumId w:val="20"/>
  </w:num>
  <w:num w:numId="27">
    <w:abstractNumId w:val="7"/>
  </w:num>
  <w:num w:numId="28">
    <w:abstractNumId w:val="12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20"/>
  <w:hyphenationZone w:val="283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5A62"/>
    <w:rsid w:val="00003415"/>
    <w:rsid w:val="000070E0"/>
    <w:rsid w:val="0008558D"/>
    <w:rsid w:val="00085A61"/>
    <w:rsid w:val="000A033A"/>
    <w:rsid w:val="000E60BC"/>
    <w:rsid w:val="00132BA7"/>
    <w:rsid w:val="00135EC2"/>
    <w:rsid w:val="00141303"/>
    <w:rsid w:val="0014318B"/>
    <w:rsid w:val="001479F4"/>
    <w:rsid w:val="001553E9"/>
    <w:rsid w:val="001A3C39"/>
    <w:rsid w:val="001B6AE1"/>
    <w:rsid w:val="001C0245"/>
    <w:rsid w:val="001C7988"/>
    <w:rsid w:val="001D4F1A"/>
    <w:rsid w:val="001E6010"/>
    <w:rsid w:val="001F250D"/>
    <w:rsid w:val="001F36FB"/>
    <w:rsid w:val="00201EE0"/>
    <w:rsid w:val="00224F42"/>
    <w:rsid w:val="00225A62"/>
    <w:rsid w:val="00230A4D"/>
    <w:rsid w:val="0024707B"/>
    <w:rsid w:val="00261529"/>
    <w:rsid w:val="00270C3F"/>
    <w:rsid w:val="002733D1"/>
    <w:rsid w:val="00276C02"/>
    <w:rsid w:val="002825D6"/>
    <w:rsid w:val="002D1DB6"/>
    <w:rsid w:val="002F1645"/>
    <w:rsid w:val="002F2AFA"/>
    <w:rsid w:val="002F49DD"/>
    <w:rsid w:val="00315CD3"/>
    <w:rsid w:val="003444B6"/>
    <w:rsid w:val="00347AB7"/>
    <w:rsid w:val="00356CAC"/>
    <w:rsid w:val="0036481C"/>
    <w:rsid w:val="003A0670"/>
    <w:rsid w:val="003C75E1"/>
    <w:rsid w:val="003D7282"/>
    <w:rsid w:val="003E162F"/>
    <w:rsid w:val="003E30EA"/>
    <w:rsid w:val="0042169D"/>
    <w:rsid w:val="004254F0"/>
    <w:rsid w:val="00443C7E"/>
    <w:rsid w:val="00446E50"/>
    <w:rsid w:val="00457A53"/>
    <w:rsid w:val="00464B0E"/>
    <w:rsid w:val="00496042"/>
    <w:rsid w:val="004F727D"/>
    <w:rsid w:val="0053305A"/>
    <w:rsid w:val="00547F36"/>
    <w:rsid w:val="005645F9"/>
    <w:rsid w:val="005A2070"/>
    <w:rsid w:val="00646C29"/>
    <w:rsid w:val="006A5B48"/>
    <w:rsid w:val="006C0AE1"/>
    <w:rsid w:val="006E0899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21CF1"/>
    <w:rsid w:val="008353A9"/>
    <w:rsid w:val="0084271B"/>
    <w:rsid w:val="0084793A"/>
    <w:rsid w:val="00865FF9"/>
    <w:rsid w:val="008739A2"/>
    <w:rsid w:val="008A5436"/>
    <w:rsid w:val="008E653D"/>
    <w:rsid w:val="00910C80"/>
    <w:rsid w:val="009200E1"/>
    <w:rsid w:val="0092010E"/>
    <w:rsid w:val="00957D96"/>
    <w:rsid w:val="0097786E"/>
    <w:rsid w:val="00986ABF"/>
    <w:rsid w:val="009D0F60"/>
    <w:rsid w:val="00A1545F"/>
    <w:rsid w:val="00A360C5"/>
    <w:rsid w:val="00A510E2"/>
    <w:rsid w:val="00A9761D"/>
    <w:rsid w:val="00B03500"/>
    <w:rsid w:val="00B142D7"/>
    <w:rsid w:val="00B219E6"/>
    <w:rsid w:val="00B425DE"/>
    <w:rsid w:val="00B67E28"/>
    <w:rsid w:val="00B77A40"/>
    <w:rsid w:val="00B915D5"/>
    <w:rsid w:val="00BA5730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A34E6"/>
    <w:rsid w:val="00DA5C84"/>
    <w:rsid w:val="00DB470B"/>
    <w:rsid w:val="00DF6D49"/>
    <w:rsid w:val="00E0358B"/>
    <w:rsid w:val="00E04A03"/>
    <w:rsid w:val="00E11311"/>
    <w:rsid w:val="00E56692"/>
    <w:rsid w:val="00E66EA4"/>
    <w:rsid w:val="00E7015D"/>
    <w:rsid w:val="00E73965"/>
    <w:rsid w:val="00E91E65"/>
    <w:rsid w:val="00E94E57"/>
    <w:rsid w:val="00ED5A4F"/>
    <w:rsid w:val="00EE5783"/>
    <w:rsid w:val="00EF68B0"/>
    <w:rsid w:val="00F26F54"/>
    <w:rsid w:val="00F60AF1"/>
    <w:rsid w:val="00F94C53"/>
    <w:rsid w:val="00F9747F"/>
    <w:rsid w:val="00FA4D93"/>
    <w:rsid w:val="00FC6BAD"/>
    <w:rsid w:val="6846D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6ABF"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rsid w:val="00986ABF"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86ABF"/>
    <w:pPr>
      <w:jc w:val="center"/>
    </w:pPr>
  </w:style>
  <w:style w:type="paragraph" w:styleId="Testofumetto">
    <w:name w:val="Balloon Text"/>
    <w:basedOn w:val="Normale"/>
    <w:semiHidden/>
    <w:rsid w:val="00986ABF"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rsid w:val="00986ABF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rsid w:val="00986ABF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rsid w:val="00986ABF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rsid w:val="00986ABF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986ABF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rsid w:val="00986ABF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nfasicorsivo">
    <w:name w:val="Emphasis"/>
    <w:basedOn w:val="Carpredefinitoparagrafo"/>
    <w:qFormat/>
    <w:rsid w:val="00F94C53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F16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4.xml><?xml version="1.0" encoding="utf-8"?>
<ds:datastoreItem xmlns:ds="http://schemas.openxmlformats.org/officeDocument/2006/customXml" ds:itemID="{B6A76DD5-D2F2-4046-8D60-EE7351DE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26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Bossio</dc:creator>
  <cp:lastModifiedBy>edoardo faggioni</cp:lastModifiedBy>
  <cp:revision>4</cp:revision>
  <cp:lastPrinted>2004-01-22T16:32:00Z</cp:lastPrinted>
  <dcterms:created xsi:type="dcterms:W3CDTF">2021-02-05T09:38:00Z</dcterms:created>
  <dcterms:modified xsi:type="dcterms:W3CDTF">2021-02-05T09:56:00Z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